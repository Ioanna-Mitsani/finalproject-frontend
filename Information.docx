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682D" w14:textId="27899EF8" w:rsidR="00557109" w:rsidRPr="00544449" w:rsidRDefault="00544449">
      <w:pPr>
        <w:pStyle w:val="1"/>
        <w:rPr>
          <w:lang w:val="en-US"/>
        </w:rPr>
      </w:pPr>
      <w:r>
        <w:rPr>
          <w:lang w:val="en-US"/>
        </w:rPr>
        <w:t>Information Sheet: ioannamitsani.eu</w:t>
      </w:r>
    </w:p>
    <w:p w14:paraId="2BC3D879" w14:textId="113B8A1A" w:rsidR="00544449" w:rsidRPr="00A66E9A" w:rsidRDefault="00544449" w:rsidP="00F2548A">
      <w:pPr>
        <w:pStyle w:val="2"/>
        <w:ind w:left="360"/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4"/>
        </w:rPr>
      </w:pPr>
      <w:r w:rsidRPr="00A66E9A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4"/>
        </w:rPr>
        <w:t>Οι σελίδες φτιάχτηκαν με mobile-first approach. Αρχικά αυτό ήταν δύσκολο γιατί δούλευα πρώτα την desktop σε κάποια σημεία, με αποτέλεσμα να χρειαστεί να τα ξαναφτιάξω όλα.</w:t>
      </w:r>
    </w:p>
    <w:p w14:paraId="342DC650" w14:textId="1C9F6B8E" w:rsidR="007A4BEA" w:rsidRPr="00A66E9A" w:rsidRDefault="007A4BEA" w:rsidP="007A4BE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Διαπίστωσα ότι για να υλοποιήσω τη </w:t>
      </w:r>
      <w:r w:rsidRPr="00A66E9A">
        <w:rPr>
          <w:sz w:val="24"/>
          <w:szCs w:val="24"/>
          <w:lang w:val="en-US"/>
        </w:rPr>
        <w:t>mobile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version</w:t>
      </w:r>
      <w:r w:rsidRPr="00A66E9A">
        <w:rPr>
          <w:sz w:val="24"/>
          <w:szCs w:val="24"/>
        </w:rPr>
        <w:t xml:space="preserve">, πρώτα χρειάστηκε να φτιάξω </w:t>
      </w:r>
      <w:r w:rsidRPr="00A66E9A">
        <w:rPr>
          <w:sz w:val="24"/>
          <w:szCs w:val="24"/>
          <w:lang w:val="en-US"/>
        </w:rPr>
        <w:t>wireframes</w:t>
      </w:r>
      <w:r w:rsidRPr="00A66E9A">
        <w:rPr>
          <w:sz w:val="24"/>
          <w:szCs w:val="24"/>
        </w:rPr>
        <w:t xml:space="preserve"> με τη διάταξη που θέλω να έχουν τα στοιχεία και μετά να ξεκινήσω να γράφω κώδικα. Διαφορετικά, ή δεν έβγαινε, ή ήταν αρκετά περίπλοκο.</w:t>
      </w:r>
    </w:p>
    <w:p w14:paraId="5E10FEF2" w14:textId="5B474E7A" w:rsidR="00544449" w:rsidRPr="00A66E9A" w:rsidRDefault="00544449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Στο responsive, έχω θέσει 1 breakpoint στα 1024px για desktop. Δεν έχει γίνει το </w:t>
      </w:r>
      <w:r w:rsidRPr="00A66E9A">
        <w:rPr>
          <w:sz w:val="24"/>
          <w:szCs w:val="24"/>
          <w:lang w:val="en-US"/>
        </w:rPr>
        <w:t>responsive</w:t>
      </w:r>
      <w:r w:rsidRPr="00A66E9A">
        <w:rPr>
          <w:sz w:val="24"/>
          <w:szCs w:val="24"/>
        </w:rPr>
        <w:t xml:space="preserve"> σε </w:t>
      </w:r>
      <w:r w:rsidRPr="00A66E9A">
        <w:rPr>
          <w:sz w:val="24"/>
          <w:szCs w:val="24"/>
          <w:lang w:val="en-US"/>
        </w:rPr>
        <w:t>tablet</w:t>
      </w:r>
      <w:r w:rsidRPr="00A66E9A">
        <w:rPr>
          <w:sz w:val="24"/>
          <w:szCs w:val="24"/>
        </w:rPr>
        <w:t xml:space="preserve"> γιατί δεν είχα βρει ένα </w:t>
      </w:r>
      <w:r w:rsidR="007A4BEA" w:rsidRPr="00A66E9A">
        <w:rPr>
          <w:sz w:val="24"/>
          <w:szCs w:val="24"/>
        </w:rPr>
        <w:t>ικανοποιητικό</w:t>
      </w:r>
      <w:r w:rsidRPr="00A66E9A">
        <w:rPr>
          <w:sz w:val="24"/>
          <w:szCs w:val="24"/>
        </w:rPr>
        <w:t xml:space="preserve"> σημείο. Τελικά, κατέληξα στα 768</w:t>
      </w:r>
      <w:r w:rsidRPr="00A66E9A">
        <w:rPr>
          <w:sz w:val="24"/>
          <w:szCs w:val="24"/>
          <w:lang w:val="en-US"/>
        </w:rPr>
        <w:t>px</w:t>
      </w:r>
      <w:r w:rsidRPr="00A66E9A">
        <w:rPr>
          <w:sz w:val="24"/>
          <w:szCs w:val="24"/>
        </w:rPr>
        <w:t>, αλλά θα ετοιμαστεί στην πορεία.</w:t>
      </w:r>
    </w:p>
    <w:p w14:paraId="348A0986" w14:textId="6079F695" w:rsidR="00544449" w:rsidRPr="00A66E9A" w:rsidRDefault="00F2548A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Η σελίδα </w:t>
      </w:r>
      <w:r w:rsidRPr="00A66E9A">
        <w:rPr>
          <w:sz w:val="24"/>
          <w:szCs w:val="24"/>
          <w:lang w:val="en-US"/>
        </w:rPr>
        <w:t>photos</w:t>
      </w:r>
      <w:r w:rsidRPr="00A66E9A">
        <w:rPr>
          <w:sz w:val="24"/>
          <w:szCs w:val="24"/>
        </w:rPr>
        <w:t>.</w:t>
      </w:r>
      <w:r w:rsidRPr="00A66E9A">
        <w:rPr>
          <w:sz w:val="24"/>
          <w:szCs w:val="24"/>
          <w:lang w:val="en-US"/>
        </w:rPr>
        <w:t>html</w:t>
      </w:r>
      <w:r w:rsidRPr="00A66E9A">
        <w:rPr>
          <w:sz w:val="24"/>
          <w:szCs w:val="24"/>
        </w:rPr>
        <w:t xml:space="preserve"> δεν συμπεριλαμβάνεται στην εργασία </w:t>
      </w:r>
      <w:r w:rsidR="007A4BEA" w:rsidRPr="00A66E9A">
        <w:rPr>
          <w:sz w:val="24"/>
          <w:szCs w:val="24"/>
        </w:rPr>
        <w:t>λόγω δικής μου παράλειψης – μου διέφυγε τελείως και δεν χειρίστηκα σωστά τον χρόνο ώστε να την προλάβω</w:t>
      </w:r>
      <w:r w:rsidR="00A66E9A">
        <w:rPr>
          <w:sz w:val="24"/>
          <w:szCs w:val="24"/>
        </w:rPr>
        <w:t xml:space="preserve">. Ουσιαστικά θα είναι ένα </w:t>
      </w:r>
      <w:r w:rsidR="00A66E9A">
        <w:rPr>
          <w:sz w:val="24"/>
          <w:szCs w:val="24"/>
          <w:lang w:val="en-US"/>
        </w:rPr>
        <w:t>grid</w:t>
      </w:r>
      <w:r w:rsidR="00A66E9A" w:rsidRPr="00A66E9A">
        <w:rPr>
          <w:sz w:val="24"/>
          <w:szCs w:val="24"/>
        </w:rPr>
        <w:t xml:space="preserve"> </w:t>
      </w:r>
      <w:r w:rsidR="00A66E9A">
        <w:rPr>
          <w:sz w:val="24"/>
          <w:szCs w:val="24"/>
        </w:rPr>
        <w:t xml:space="preserve">με φωτογραφίες μαζί με </w:t>
      </w:r>
      <w:proofErr w:type="spellStart"/>
      <w:r w:rsidR="00A66E9A">
        <w:rPr>
          <w:sz w:val="24"/>
          <w:szCs w:val="24"/>
        </w:rPr>
        <w:t>συνοδευικό</w:t>
      </w:r>
      <w:proofErr w:type="spellEnd"/>
      <w:r w:rsidR="00A66E9A">
        <w:rPr>
          <w:sz w:val="24"/>
          <w:szCs w:val="24"/>
        </w:rPr>
        <w:t xml:space="preserve"> κείμενο.</w:t>
      </w:r>
    </w:p>
    <w:p w14:paraId="70D1C5F7" w14:textId="2AEDE108" w:rsidR="00F2548A" w:rsidRPr="00A66E9A" w:rsidRDefault="00F2548A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Τα </w:t>
      </w:r>
      <w:r w:rsidRPr="00A66E9A">
        <w:rPr>
          <w:sz w:val="24"/>
          <w:szCs w:val="24"/>
          <w:lang w:val="en-US"/>
        </w:rPr>
        <w:t>links</w:t>
      </w:r>
      <w:r w:rsidRPr="00A66E9A">
        <w:rPr>
          <w:sz w:val="24"/>
          <w:szCs w:val="24"/>
        </w:rPr>
        <w:t xml:space="preserve"> δεν λειτουργούν πλήρως, παρά μόνο τα κύρια στο </w:t>
      </w:r>
      <w:r w:rsidRPr="00A66E9A">
        <w:rPr>
          <w:sz w:val="24"/>
          <w:szCs w:val="24"/>
          <w:lang w:val="en-US"/>
        </w:rPr>
        <w:t>navigation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bar</w:t>
      </w:r>
      <w:r w:rsidR="007A4BEA" w:rsidRPr="00A66E9A">
        <w:rPr>
          <w:sz w:val="24"/>
          <w:szCs w:val="24"/>
        </w:rPr>
        <w:t>.</w:t>
      </w:r>
    </w:p>
    <w:p w14:paraId="7E364E5A" w14:textId="7122BCD1" w:rsidR="00544449" w:rsidRPr="00A66E9A" w:rsidRDefault="00544449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Το </w:t>
      </w:r>
      <w:r w:rsidRPr="00A66E9A">
        <w:rPr>
          <w:sz w:val="24"/>
          <w:szCs w:val="24"/>
          <w:lang w:val="en-US"/>
        </w:rPr>
        <w:t>burger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menu</w:t>
      </w:r>
      <w:r w:rsidRPr="00A66E9A">
        <w:rPr>
          <w:sz w:val="24"/>
          <w:szCs w:val="24"/>
        </w:rPr>
        <w:t xml:space="preserve"> υπάρχει μόνο σαν </w:t>
      </w:r>
      <w:r w:rsidRPr="00A66E9A">
        <w:rPr>
          <w:sz w:val="24"/>
          <w:szCs w:val="24"/>
          <w:lang w:val="en-US"/>
        </w:rPr>
        <w:t>icon</w:t>
      </w:r>
      <w:r w:rsidR="00F2548A" w:rsidRPr="00A66E9A">
        <w:rPr>
          <w:sz w:val="24"/>
          <w:szCs w:val="24"/>
        </w:rPr>
        <w:t xml:space="preserve"> στη </w:t>
      </w:r>
      <w:r w:rsidR="00F2548A" w:rsidRPr="00A66E9A">
        <w:rPr>
          <w:sz w:val="24"/>
          <w:szCs w:val="24"/>
          <w:lang w:val="en-US"/>
        </w:rPr>
        <w:t>mobile</w:t>
      </w:r>
      <w:r w:rsidR="00F2548A" w:rsidRPr="00A66E9A">
        <w:rPr>
          <w:sz w:val="24"/>
          <w:szCs w:val="24"/>
        </w:rPr>
        <w:t xml:space="preserve"> </w:t>
      </w:r>
      <w:r w:rsidR="00F2548A" w:rsidRPr="00A66E9A">
        <w:rPr>
          <w:sz w:val="24"/>
          <w:szCs w:val="24"/>
          <w:lang w:val="en-US"/>
        </w:rPr>
        <w:t>version</w:t>
      </w:r>
      <w:r w:rsidR="00F2548A" w:rsidRPr="00A66E9A">
        <w:rPr>
          <w:sz w:val="24"/>
          <w:szCs w:val="24"/>
        </w:rPr>
        <w:t xml:space="preserve"> και δεν λειτουργεί. Έ</w:t>
      </w:r>
      <w:proofErr w:type="spellStart"/>
      <w:r w:rsidRPr="00A66E9A">
        <w:rPr>
          <w:sz w:val="24"/>
          <w:szCs w:val="24"/>
        </w:rPr>
        <w:t>χω</w:t>
      </w:r>
      <w:proofErr w:type="spellEnd"/>
      <w:r w:rsidRPr="00A66E9A">
        <w:rPr>
          <w:sz w:val="24"/>
          <w:szCs w:val="24"/>
        </w:rPr>
        <w:t xml:space="preserve"> </w:t>
      </w:r>
      <w:proofErr w:type="spellStart"/>
      <w:r w:rsidRPr="00A66E9A">
        <w:rPr>
          <w:sz w:val="24"/>
          <w:szCs w:val="24"/>
        </w:rPr>
        <w:t>βρεί</w:t>
      </w:r>
      <w:proofErr w:type="spellEnd"/>
      <w:r w:rsidRPr="00A66E9A">
        <w:rPr>
          <w:sz w:val="24"/>
          <w:szCs w:val="24"/>
        </w:rPr>
        <w:t xml:space="preserve"> μια βιβλιοθήκη από την οποία μπορώ να φτιάξω το </w:t>
      </w:r>
      <w:r w:rsidRPr="00A66E9A">
        <w:rPr>
          <w:sz w:val="24"/>
          <w:szCs w:val="24"/>
          <w:lang w:val="en-US"/>
        </w:rPr>
        <w:t>menu</w:t>
      </w:r>
      <w:r w:rsidRPr="00A66E9A">
        <w:rPr>
          <w:sz w:val="24"/>
          <w:szCs w:val="24"/>
        </w:rPr>
        <w:t xml:space="preserve"> αλλά θα το κάνω μαζί με τα </w:t>
      </w:r>
      <w:r w:rsidRPr="00A66E9A">
        <w:rPr>
          <w:sz w:val="24"/>
          <w:szCs w:val="24"/>
          <w:lang w:val="en-US"/>
        </w:rPr>
        <w:t>JavaScript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Actions</w:t>
      </w:r>
      <w:r w:rsidRPr="00A66E9A">
        <w:rPr>
          <w:sz w:val="24"/>
          <w:szCs w:val="24"/>
        </w:rPr>
        <w:t>.</w:t>
      </w:r>
    </w:p>
    <w:p w14:paraId="32FA30D8" w14:textId="19BBB53A" w:rsidR="00A66E9A" w:rsidRPr="00A66E9A" w:rsidRDefault="00A66E9A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Τα </w:t>
      </w:r>
      <w:r w:rsidRPr="00A66E9A">
        <w:rPr>
          <w:sz w:val="24"/>
          <w:szCs w:val="24"/>
          <w:lang w:val="en-US"/>
        </w:rPr>
        <w:t>icons</w:t>
      </w:r>
      <w:r w:rsidRPr="00A66E9A">
        <w:rPr>
          <w:sz w:val="24"/>
          <w:szCs w:val="24"/>
        </w:rPr>
        <w:t xml:space="preserve"> που βρίσκονται στις σελίδες, είναι από ένα </w:t>
      </w:r>
      <w:r w:rsidRPr="00A66E9A">
        <w:rPr>
          <w:sz w:val="24"/>
          <w:szCs w:val="24"/>
          <w:lang w:val="en-US"/>
        </w:rPr>
        <w:t>kit</w:t>
      </w:r>
      <w:r w:rsidRPr="00A66E9A">
        <w:rPr>
          <w:sz w:val="24"/>
          <w:szCs w:val="24"/>
        </w:rPr>
        <w:t xml:space="preserve"> τ</w:t>
      </w:r>
      <w:r w:rsidRPr="00A66E9A">
        <w:rPr>
          <w:sz w:val="24"/>
          <w:szCs w:val="24"/>
          <w:lang w:val="en-US"/>
        </w:rPr>
        <w:t>o</w:t>
      </w:r>
      <w:r w:rsidRPr="00A66E9A">
        <w:rPr>
          <w:sz w:val="24"/>
          <w:szCs w:val="24"/>
        </w:rPr>
        <w:t xml:space="preserve">υ </w:t>
      </w:r>
      <w:proofErr w:type="spellStart"/>
      <w:r w:rsidRPr="00A66E9A">
        <w:rPr>
          <w:sz w:val="24"/>
          <w:szCs w:val="24"/>
          <w:lang w:val="en-US"/>
        </w:rPr>
        <w:t>fontawesome</w:t>
      </w:r>
      <w:proofErr w:type="spellEnd"/>
      <w:r w:rsidRPr="00A66E9A">
        <w:rPr>
          <w:sz w:val="24"/>
          <w:szCs w:val="24"/>
        </w:rPr>
        <w:t>.</w:t>
      </w:r>
    </w:p>
    <w:p w14:paraId="5CB29D14" w14:textId="26374FB9" w:rsidR="007A4BEA" w:rsidRPr="00A66E9A" w:rsidRDefault="007A4BEA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Το </w:t>
      </w:r>
      <w:r w:rsidRPr="00A66E9A">
        <w:rPr>
          <w:sz w:val="24"/>
          <w:szCs w:val="24"/>
          <w:lang w:val="en-US"/>
        </w:rPr>
        <w:t>icon</w:t>
      </w:r>
      <w:r w:rsidRPr="00A66E9A">
        <w:rPr>
          <w:sz w:val="24"/>
          <w:szCs w:val="24"/>
        </w:rPr>
        <w:t xml:space="preserve"> του τηλεφώνου στη </w:t>
      </w:r>
      <w:r w:rsidRPr="00A66E9A">
        <w:rPr>
          <w:sz w:val="24"/>
          <w:szCs w:val="24"/>
          <w:lang w:val="en-US"/>
        </w:rPr>
        <w:t>mobile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version</w:t>
      </w:r>
      <w:r w:rsidRPr="00A66E9A">
        <w:rPr>
          <w:sz w:val="24"/>
          <w:szCs w:val="24"/>
        </w:rPr>
        <w:t xml:space="preserve"> θα</w:t>
      </w:r>
      <w:r w:rsidR="00A66E9A" w:rsidRPr="00A66E9A">
        <w:rPr>
          <w:sz w:val="24"/>
          <w:szCs w:val="24"/>
        </w:rPr>
        <w:t xml:space="preserve"> λειτουργεί ως </w:t>
      </w:r>
      <w:r w:rsidR="00A66E9A" w:rsidRPr="00A66E9A">
        <w:rPr>
          <w:sz w:val="24"/>
          <w:szCs w:val="24"/>
          <w:lang w:val="en-US"/>
        </w:rPr>
        <w:t>link</w:t>
      </w:r>
      <w:r w:rsidR="00A66E9A" w:rsidRPr="00A66E9A">
        <w:rPr>
          <w:sz w:val="24"/>
          <w:szCs w:val="24"/>
        </w:rPr>
        <w:t xml:space="preserve"> με </w:t>
      </w:r>
      <w:hyperlink r:id="rId7" w:history="1">
        <w:r w:rsidR="00A66E9A" w:rsidRPr="00A66E9A">
          <w:rPr>
            <w:rStyle w:val="-"/>
            <w:sz w:val="24"/>
            <w:szCs w:val="24"/>
            <w:lang w:val="en-US"/>
          </w:rPr>
          <w:t>tel</w:t>
        </w:r>
        <w:r w:rsidR="00A66E9A" w:rsidRPr="00A66E9A">
          <w:rPr>
            <w:rStyle w:val="-"/>
            <w:sz w:val="24"/>
            <w:szCs w:val="24"/>
          </w:rPr>
          <w:t>:210</w:t>
        </w:r>
      </w:hyperlink>
      <w:r w:rsidR="00A66E9A" w:rsidRPr="00A66E9A">
        <w:rPr>
          <w:sz w:val="24"/>
          <w:szCs w:val="24"/>
        </w:rPr>
        <w:t xml:space="preserve">..... </w:t>
      </w:r>
      <w:r w:rsidRPr="00A66E9A">
        <w:rPr>
          <w:sz w:val="24"/>
          <w:szCs w:val="24"/>
        </w:rPr>
        <w:t xml:space="preserve">, όπως </w:t>
      </w:r>
      <w:r w:rsidR="00A66E9A" w:rsidRPr="00A66E9A">
        <w:rPr>
          <w:sz w:val="24"/>
          <w:szCs w:val="24"/>
        </w:rPr>
        <w:t xml:space="preserve">και τα στοιχεία στο </w:t>
      </w:r>
      <w:r w:rsidR="00A66E9A" w:rsidRPr="00A66E9A">
        <w:rPr>
          <w:sz w:val="24"/>
          <w:szCs w:val="24"/>
          <w:lang w:val="en-US"/>
        </w:rPr>
        <w:t>top</w:t>
      </w:r>
      <w:r w:rsidR="00A66E9A" w:rsidRPr="00A66E9A">
        <w:rPr>
          <w:sz w:val="24"/>
          <w:szCs w:val="24"/>
        </w:rPr>
        <w:t>-</w:t>
      </w:r>
      <w:r w:rsidR="00A66E9A" w:rsidRPr="00A66E9A">
        <w:rPr>
          <w:sz w:val="24"/>
          <w:szCs w:val="24"/>
          <w:lang w:val="en-US"/>
        </w:rPr>
        <w:t>bar</w:t>
      </w:r>
      <w:r w:rsidR="00A66E9A" w:rsidRPr="00A66E9A">
        <w:rPr>
          <w:sz w:val="24"/>
          <w:szCs w:val="24"/>
        </w:rPr>
        <w:t xml:space="preserve"> και στο </w:t>
      </w:r>
      <w:r w:rsidR="00A66E9A" w:rsidRPr="00A66E9A">
        <w:rPr>
          <w:sz w:val="24"/>
          <w:szCs w:val="24"/>
          <w:lang w:val="en-US"/>
        </w:rPr>
        <w:t>footer</w:t>
      </w:r>
      <w:r w:rsidR="00A66E9A" w:rsidRPr="00A66E9A">
        <w:rPr>
          <w:sz w:val="24"/>
          <w:szCs w:val="24"/>
        </w:rPr>
        <w:t>.</w:t>
      </w:r>
    </w:p>
    <w:p w14:paraId="73868873" w14:textId="528728DC" w:rsidR="00544449" w:rsidRPr="00A66E9A" w:rsidRDefault="00544449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Τα περιθώρια δεν μου βγήκαν σωστά στη </w:t>
      </w:r>
      <w:r w:rsidRPr="00A66E9A">
        <w:rPr>
          <w:sz w:val="24"/>
          <w:szCs w:val="24"/>
          <w:lang w:val="en-US"/>
        </w:rPr>
        <w:t>mo</w:t>
      </w:r>
      <w:r w:rsidR="00F2548A" w:rsidRPr="00A66E9A">
        <w:rPr>
          <w:sz w:val="24"/>
          <w:szCs w:val="24"/>
          <w:lang w:val="en-US"/>
        </w:rPr>
        <w:t>b</w:t>
      </w:r>
      <w:r w:rsidRPr="00A66E9A">
        <w:rPr>
          <w:sz w:val="24"/>
          <w:szCs w:val="24"/>
          <w:lang w:val="en-US"/>
        </w:rPr>
        <w:t>ile</w:t>
      </w:r>
      <w:r w:rsidRPr="00A66E9A">
        <w:rPr>
          <w:sz w:val="24"/>
          <w:szCs w:val="24"/>
        </w:rPr>
        <w:t xml:space="preserve"> </w:t>
      </w:r>
      <w:r w:rsidRPr="00A66E9A">
        <w:rPr>
          <w:sz w:val="24"/>
          <w:szCs w:val="24"/>
          <w:lang w:val="en-US"/>
        </w:rPr>
        <w:t>version</w:t>
      </w:r>
      <w:r w:rsidRPr="00A66E9A">
        <w:rPr>
          <w:sz w:val="24"/>
          <w:szCs w:val="24"/>
        </w:rPr>
        <w:t>, θέλει ξανά σχεδιασμό σε κάποια πράγματα.</w:t>
      </w:r>
      <w:r w:rsidR="00A66E9A" w:rsidRPr="00A66E9A">
        <w:rPr>
          <w:sz w:val="24"/>
          <w:szCs w:val="24"/>
        </w:rPr>
        <w:t xml:space="preserve"> Στην </w:t>
      </w:r>
      <w:r w:rsidR="00A66E9A" w:rsidRPr="00A66E9A">
        <w:rPr>
          <w:sz w:val="24"/>
          <w:szCs w:val="24"/>
          <w:lang w:val="en-US"/>
        </w:rPr>
        <w:t>desktop</w:t>
      </w:r>
      <w:r w:rsidR="00A66E9A" w:rsidRPr="00A66E9A">
        <w:rPr>
          <w:sz w:val="24"/>
          <w:szCs w:val="24"/>
        </w:rPr>
        <w:t xml:space="preserve"> </w:t>
      </w:r>
      <w:r w:rsidR="00A66E9A" w:rsidRPr="00A66E9A">
        <w:rPr>
          <w:sz w:val="24"/>
          <w:szCs w:val="24"/>
          <w:lang w:val="en-US"/>
        </w:rPr>
        <w:t>version</w:t>
      </w:r>
      <w:r w:rsidR="00A66E9A" w:rsidRPr="00A66E9A">
        <w:rPr>
          <w:sz w:val="24"/>
          <w:szCs w:val="24"/>
        </w:rPr>
        <w:t>, έχω ορίσει τη μεταβλητή –</w:t>
      </w:r>
      <w:r w:rsidR="00A66E9A" w:rsidRPr="00A66E9A">
        <w:rPr>
          <w:sz w:val="24"/>
          <w:szCs w:val="24"/>
          <w:lang w:val="en-US"/>
        </w:rPr>
        <w:t>edge</w:t>
      </w:r>
      <w:r w:rsidR="00A66E9A" w:rsidRPr="00A66E9A">
        <w:rPr>
          <w:sz w:val="24"/>
          <w:szCs w:val="24"/>
        </w:rPr>
        <w:t>-</w:t>
      </w:r>
      <w:r w:rsidR="00A66E9A" w:rsidRPr="00A66E9A">
        <w:rPr>
          <w:sz w:val="24"/>
          <w:szCs w:val="24"/>
          <w:lang w:val="en-US"/>
        </w:rPr>
        <w:t>margin</w:t>
      </w:r>
      <w:r w:rsidR="00A66E9A" w:rsidRPr="00A66E9A">
        <w:rPr>
          <w:sz w:val="24"/>
          <w:szCs w:val="24"/>
        </w:rPr>
        <w:t xml:space="preserve"> ως το ακραίο </w:t>
      </w:r>
      <w:r w:rsidR="00A66E9A" w:rsidRPr="00A66E9A">
        <w:rPr>
          <w:sz w:val="24"/>
          <w:szCs w:val="24"/>
          <w:lang w:val="en-US"/>
        </w:rPr>
        <w:t>margin</w:t>
      </w:r>
      <w:r w:rsidR="00A66E9A" w:rsidRPr="00A66E9A">
        <w:rPr>
          <w:sz w:val="24"/>
          <w:szCs w:val="24"/>
        </w:rPr>
        <w:t xml:space="preserve"> των πρώτων και των τελευταίων στοιχείων που βρίσκονται σε ένα </w:t>
      </w:r>
      <w:r w:rsidR="00A66E9A" w:rsidRPr="00A66E9A">
        <w:rPr>
          <w:sz w:val="24"/>
          <w:szCs w:val="24"/>
          <w:lang w:val="en-US"/>
        </w:rPr>
        <w:t>row</w:t>
      </w:r>
      <w:r w:rsidR="00A66E9A" w:rsidRPr="00A66E9A">
        <w:rPr>
          <w:sz w:val="24"/>
          <w:szCs w:val="24"/>
        </w:rPr>
        <w:t xml:space="preserve"> ή </w:t>
      </w:r>
      <w:r w:rsidR="00A66E9A" w:rsidRPr="00A66E9A">
        <w:rPr>
          <w:sz w:val="24"/>
          <w:szCs w:val="24"/>
          <w:lang w:val="en-US"/>
        </w:rPr>
        <w:t>section</w:t>
      </w:r>
      <w:r w:rsidR="00A66E9A" w:rsidRPr="00A66E9A">
        <w:rPr>
          <w:sz w:val="24"/>
          <w:szCs w:val="24"/>
        </w:rPr>
        <w:t xml:space="preserve">. </w:t>
      </w:r>
    </w:p>
    <w:p w14:paraId="0AE0C1F4" w14:textId="02DEBD76" w:rsidR="00F2548A" w:rsidRPr="00A66E9A" w:rsidRDefault="00F2548A" w:rsidP="00F2548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Επίσης, κατάλαβα το πόσο χρήσιμες &amp; απαραίτητες είναι οι κλάσεις όταν είχα ήδη τελειώσει με την </w:t>
      </w:r>
      <w:r w:rsidRPr="00A66E9A">
        <w:rPr>
          <w:sz w:val="24"/>
          <w:szCs w:val="24"/>
          <w:lang w:val="en-US"/>
        </w:rPr>
        <w:t>index</w:t>
      </w:r>
      <w:r w:rsidRPr="00A66E9A">
        <w:rPr>
          <w:sz w:val="24"/>
          <w:szCs w:val="24"/>
        </w:rPr>
        <w:t>.</w:t>
      </w:r>
      <w:r w:rsidRPr="00A66E9A">
        <w:rPr>
          <w:sz w:val="24"/>
          <w:szCs w:val="24"/>
          <w:lang w:val="en-US"/>
        </w:rPr>
        <w:t>html</w:t>
      </w:r>
      <w:r w:rsidRPr="00A66E9A">
        <w:rPr>
          <w:sz w:val="24"/>
          <w:szCs w:val="24"/>
        </w:rPr>
        <w:t xml:space="preserve">, που έχει το βασικό περιεχόμενο. Έτσι, στην </w:t>
      </w:r>
      <w:r w:rsidR="007A4BEA" w:rsidRPr="00A66E9A">
        <w:rPr>
          <w:sz w:val="24"/>
          <w:szCs w:val="24"/>
          <w:lang w:val="en-US"/>
        </w:rPr>
        <w:t>CSS</w:t>
      </w:r>
      <w:r w:rsidRPr="00A66E9A">
        <w:rPr>
          <w:sz w:val="24"/>
          <w:szCs w:val="24"/>
        </w:rPr>
        <w:t xml:space="preserve"> πιθανόν να υπάρχουν αρκετά πράγματα που με τις σωστές κλάσεις </w:t>
      </w:r>
      <w:r w:rsidR="007A4BEA" w:rsidRPr="00A66E9A">
        <w:rPr>
          <w:sz w:val="24"/>
          <w:szCs w:val="24"/>
        </w:rPr>
        <w:t>θα μπορούσαν να μην είχαν ξαναγραφεί.</w:t>
      </w:r>
    </w:p>
    <w:p w14:paraId="683CD73D" w14:textId="637FACAD" w:rsidR="007A4BEA" w:rsidRPr="00A66E9A" w:rsidRDefault="007A4BEA" w:rsidP="007A4BEA">
      <w:pPr>
        <w:ind w:left="360"/>
        <w:rPr>
          <w:sz w:val="24"/>
          <w:szCs w:val="24"/>
        </w:rPr>
      </w:pPr>
      <w:r w:rsidRPr="00A66E9A">
        <w:rPr>
          <w:sz w:val="24"/>
          <w:szCs w:val="24"/>
        </w:rPr>
        <w:t xml:space="preserve">Τέλος, είδα πως η </w:t>
      </w:r>
      <w:r w:rsidRPr="00A66E9A">
        <w:rPr>
          <w:sz w:val="24"/>
          <w:szCs w:val="24"/>
          <w:lang w:val="en-US"/>
        </w:rPr>
        <w:t>html</w:t>
      </w:r>
      <w:r w:rsidRPr="00A66E9A">
        <w:rPr>
          <w:sz w:val="24"/>
          <w:szCs w:val="24"/>
        </w:rPr>
        <w:t xml:space="preserve"> από ένα ορθογραφικό ή παράλειψη του “/” μπορεί να καταστρέψει ολόκληρα </w:t>
      </w:r>
      <w:r w:rsidRPr="00A66E9A">
        <w:rPr>
          <w:sz w:val="24"/>
          <w:szCs w:val="24"/>
          <w:lang w:val="en-US"/>
        </w:rPr>
        <w:t>sections</w:t>
      </w:r>
      <w:r w:rsidRPr="00A66E9A">
        <w:rPr>
          <w:sz w:val="24"/>
          <w:szCs w:val="24"/>
        </w:rPr>
        <w:t>.</w:t>
      </w:r>
    </w:p>
    <w:p w14:paraId="341051E6" w14:textId="4CABDE18" w:rsidR="007A4BEA" w:rsidRDefault="007A4BEA" w:rsidP="007A4BEA">
      <w:pPr>
        <w:ind w:left="360"/>
        <w:rPr>
          <w:sz w:val="28"/>
          <w:szCs w:val="28"/>
        </w:rPr>
      </w:pPr>
    </w:p>
    <w:p w14:paraId="78740D2A" w14:textId="2C519582" w:rsidR="007F2BF0" w:rsidRDefault="007F2BF0" w:rsidP="007A4BE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Links:</w:t>
      </w:r>
    </w:p>
    <w:p w14:paraId="50E166B4" w14:textId="4418D58E" w:rsidR="007F2BF0" w:rsidRDefault="007F2BF0" w:rsidP="007A4BEA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</w:p>
    <w:p w14:paraId="07C593D0" w14:textId="4D19E432" w:rsidR="007F2BF0" w:rsidRPr="007F2BF0" w:rsidRDefault="007F2BF0" w:rsidP="007A4BE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link:</w:t>
      </w:r>
    </w:p>
    <w:sectPr w:rsidR="007F2BF0" w:rsidRPr="007F2BF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B00BD" w14:textId="77777777" w:rsidR="00A53809" w:rsidRDefault="00A53809">
      <w:r>
        <w:separator/>
      </w:r>
    </w:p>
    <w:p w14:paraId="6C2819D7" w14:textId="77777777" w:rsidR="00A53809" w:rsidRDefault="00A53809"/>
  </w:endnote>
  <w:endnote w:type="continuationSeparator" w:id="0">
    <w:p w14:paraId="5B3CFEAC" w14:textId="77777777" w:rsidR="00A53809" w:rsidRDefault="00A53809">
      <w:r>
        <w:continuationSeparator/>
      </w:r>
    </w:p>
    <w:p w14:paraId="4E02F77B" w14:textId="77777777" w:rsidR="00A53809" w:rsidRDefault="00A53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0603C" w14:textId="77777777" w:rsidR="00557109" w:rsidRDefault="002D4B93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5DD95" w14:textId="77777777" w:rsidR="00A53809" w:rsidRDefault="00A53809">
      <w:r>
        <w:separator/>
      </w:r>
    </w:p>
    <w:p w14:paraId="1DE28D13" w14:textId="77777777" w:rsidR="00A53809" w:rsidRDefault="00A53809"/>
  </w:footnote>
  <w:footnote w:type="continuationSeparator" w:id="0">
    <w:p w14:paraId="2CAAD315" w14:textId="77777777" w:rsidR="00A53809" w:rsidRDefault="00A53809">
      <w:r>
        <w:continuationSeparator/>
      </w:r>
    </w:p>
    <w:p w14:paraId="30708E0B" w14:textId="77777777" w:rsidR="00A53809" w:rsidRDefault="00A538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227E2"/>
    <w:multiLevelType w:val="hybridMultilevel"/>
    <w:tmpl w:val="6D061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11BB6"/>
    <w:multiLevelType w:val="hybridMultilevel"/>
    <w:tmpl w:val="86F4DB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49"/>
    <w:rsid w:val="002D4B93"/>
    <w:rsid w:val="00544449"/>
    <w:rsid w:val="00557109"/>
    <w:rsid w:val="007A4BEA"/>
    <w:rsid w:val="007F2BF0"/>
    <w:rsid w:val="00A53809"/>
    <w:rsid w:val="00A66E9A"/>
    <w:rsid w:val="00F2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F887A"/>
  <w15:chartTrackingRefBased/>
  <w15:docId w15:val="{8A8D0954-0D5F-2342-88FA-60AD9CBD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4B93"/>
    <w:rPr>
      <w:lang w:val="el-G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Επικεφαλίδα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Τίτλος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Υπότιτλος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Επικεφαλίδα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Επικεφαλίδα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Επικεφαλίδα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Επικεφαλίδα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Επικεφαλίδα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Επικεφαλίδα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Επικεφαλίδα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Επικεφαλίδα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Απόσπασμα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Έντονο απόσπ.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-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5">
    <w:name w:val="List Paragraph"/>
    <w:basedOn w:val="a1"/>
    <w:uiPriority w:val="34"/>
    <w:unhideWhenUsed/>
    <w:qFormat/>
    <w:rsid w:val="00544449"/>
    <w:pPr>
      <w:ind w:left="720"/>
      <w:contextualSpacing/>
    </w:pPr>
  </w:style>
  <w:style w:type="character" w:styleId="af6">
    <w:name w:val="Unresolved Mention"/>
    <w:basedOn w:val="a2"/>
    <w:uiPriority w:val="99"/>
    <w:semiHidden/>
    <w:unhideWhenUsed/>
    <w:rsid w:val="00A6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anna-sae/Library/Containers/com.microsoft.Word/Data/Library/Application%20Support/Microsoft/Office/16.0/DTS/el-GR%7b15570FDA-993C-EA41-B016-2AD9C885A8A6%7d/%7bDDB946E3-2128-C141-A860-ED4A0C57688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Λήψη σημειώσεων.dotx</Template>
  <TotalTime>38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Ioanna Mitsani</cp:lastModifiedBy>
  <cp:revision>1</cp:revision>
  <cp:lastPrinted>2021-01-11T17:19:00Z</cp:lastPrinted>
  <dcterms:created xsi:type="dcterms:W3CDTF">2021-01-11T17:04:00Z</dcterms:created>
  <dcterms:modified xsi:type="dcterms:W3CDTF">2021-01-11T17:47:00Z</dcterms:modified>
</cp:coreProperties>
</file>